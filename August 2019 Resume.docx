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360"/>
      </w:tblGrid>
      <w:tr w:rsidR="00384F21" w:rsidRPr="00384F21" w:rsidTr="00D22188">
        <w:tc>
          <w:tcPr>
            <w:tcW w:w="9360" w:type="dxa"/>
          </w:tcPr>
          <w:p w:rsidR="00384F21" w:rsidRPr="00384F21" w:rsidRDefault="00D15FC6" w:rsidP="00D15FC6">
            <w:pPr>
              <w:pStyle w:val="Title"/>
            </w:pPr>
            <w:r>
              <w:t>Gregory Oliff</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680"/>
        <w:gridCol w:w="4680"/>
      </w:tblGrid>
      <w:tr w:rsidR="00910CBB" w:rsidTr="00D22188">
        <w:trPr>
          <w:trHeight w:val="598"/>
        </w:trPr>
        <w:tc>
          <w:tcPr>
            <w:tcW w:w="4680" w:type="dxa"/>
          </w:tcPr>
          <w:p w:rsidR="00910CBB" w:rsidRPr="00F14524" w:rsidRDefault="00D15FC6" w:rsidP="00F14524">
            <w:pPr>
              <w:pStyle w:val="ContactInfo"/>
            </w:pPr>
            <w:r>
              <w:t>(443)-975-6599</w:t>
            </w:r>
          </w:p>
          <w:p w:rsidR="00910CBB" w:rsidRDefault="00AE53EE" w:rsidP="00D15FC6">
            <w:pPr>
              <w:pStyle w:val="ContactInfo"/>
            </w:pPr>
            <w:r>
              <w:t>Huntingtown, MD</w:t>
            </w:r>
          </w:p>
        </w:tc>
        <w:tc>
          <w:tcPr>
            <w:tcW w:w="4680" w:type="dxa"/>
          </w:tcPr>
          <w:p w:rsidR="00910CBB" w:rsidRPr="00F14524" w:rsidRDefault="00D15FC6" w:rsidP="00F14524">
            <w:pPr>
              <w:pStyle w:val="ContactInfoRight"/>
            </w:pPr>
            <w:r>
              <w:t>k31thstone@gmail.com</w:t>
            </w:r>
          </w:p>
          <w:p w:rsidR="00910CBB" w:rsidRDefault="00D15FC6" w:rsidP="00D15FC6">
            <w:pPr>
              <w:pStyle w:val="ContactInfoRight"/>
            </w:pPr>
            <w:r>
              <w:t>github.com/K31THSTONE</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2033"/>
        <w:gridCol w:w="7327"/>
      </w:tblGrid>
      <w:tr w:rsidR="00910CBB" w:rsidTr="00D22188">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2B7E4E" w:rsidRDefault="00D15FC6" w:rsidP="00D15FC6">
            <w:pPr>
              <w:pStyle w:val="Heading1"/>
            </w:pPr>
            <w:r>
              <w:t>Experience with the following Languages, Concepts, and Software</w:t>
            </w:r>
          </w:p>
        </w:tc>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9F50CC" w:rsidRDefault="00D15FC6" w:rsidP="004802AC">
            <w:r>
              <w:t xml:space="preserve">Agile Development, </w:t>
            </w:r>
            <w:r w:rsidR="004802AC">
              <w:t xml:space="preserve">Parallel Computation, </w:t>
            </w:r>
            <w:r w:rsidR="007D1F57">
              <w:t xml:space="preserve">Single Page Applications, </w:t>
            </w:r>
            <w:r>
              <w:t>React, NodeJS, Yarn,</w:t>
            </w:r>
            <w:r w:rsidR="009A1EB4">
              <w:t xml:space="preserve"> E</w:t>
            </w:r>
            <w:r w:rsidR="00150367">
              <w:t xml:space="preserve">ntity </w:t>
            </w:r>
            <w:r w:rsidR="009A1EB4">
              <w:t>F</w:t>
            </w:r>
            <w:r w:rsidR="00150367">
              <w:t xml:space="preserve">ramework </w:t>
            </w:r>
            <w:r w:rsidR="009A1EB4">
              <w:t>Core, .NET Core,</w:t>
            </w:r>
            <w:r>
              <w:t xml:space="preserve"> C\C+\C++\C#, Ruby, Assembly Language, Java, Clojure, Scala, </w:t>
            </w:r>
            <w:proofErr w:type="spellStart"/>
            <w:r>
              <w:t>Powershell</w:t>
            </w:r>
            <w:proofErr w:type="spellEnd"/>
            <w:r>
              <w:t xml:space="preserve">, Command Line (Linux and Windows), MySQL, Derby Database, AWS, Virtual Box, </w:t>
            </w:r>
            <w:r w:rsidR="00862B99">
              <w:t xml:space="preserve">Heroku, </w:t>
            </w:r>
            <w:r>
              <w:t>VMWare, TFS</w:t>
            </w:r>
            <w:r w:rsidR="004802AC">
              <w:t>,</w:t>
            </w:r>
          </w:p>
        </w:tc>
      </w:tr>
      <w:tr w:rsidR="00910CBB" w:rsidTr="00D22188">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910CBB" w:rsidRPr="00024E30" w:rsidRDefault="004802AC" w:rsidP="004802AC">
            <w:pPr>
              <w:pStyle w:val="Heading1"/>
            </w:pPr>
            <w:r>
              <w:t>Work Experience</w:t>
            </w:r>
          </w:p>
        </w:tc>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910CBB" w:rsidRPr="00AE7A54" w:rsidRDefault="00150367" w:rsidP="00AE7A54">
            <w:pPr>
              <w:pStyle w:val="Heading2"/>
            </w:pPr>
            <w:r>
              <w:t>6/25/2014</w:t>
            </w:r>
            <w:r w:rsidR="00EE0B8D">
              <w:t xml:space="preserve"> – </w:t>
            </w:r>
            <w:sdt>
              <w:sdtPr>
                <w:alias w:val="Enter date to for employment #1:"/>
                <w:tag w:val="Enter date to for employment #1:"/>
                <w:id w:val="32009747"/>
                <w:placeholder>
                  <w:docPart w:val="498BD3099A3F4A27A8A8A0C84A4BD31D"/>
                </w:placeholder>
                <w:temporary/>
                <w:showingPlcHdr/>
                <w15:appearance w15:val="hidden"/>
              </w:sdtPr>
              <w:sdtEndPr/>
              <w:sdtContent>
                <w:r w:rsidR="00EE0B8D">
                  <w:t>To</w:t>
                </w:r>
              </w:sdtContent>
            </w:sdt>
            <w:r>
              <w:t xml:space="preserve"> 8/28/2017</w:t>
            </w:r>
          </w:p>
          <w:p w:rsidR="00D13586" w:rsidRDefault="00150367" w:rsidP="001A2DAF">
            <w:r>
              <w:t>Chesapeake Hills Golf Course Maintenance Worker</w:t>
            </w:r>
            <w:r w:rsidR="004513B2" w:rsidRPr="001A2DAF">
              <w:t xml:space="preserve">, </w:t>
            </w:r>
            <w:r>
              <w:t>Calvert County Parks &amp; Rec</w:t>
            </w:r>
          </w:p>
          <w:p w:rsidR="00D13586" w:rsidRPr="001A2DAF" w:rsidRDefault="004802AC" w:rsidP="00D13586">
            <w:pPr>
              <w:pStyle w:val="ListBullet"/>
            </w:pPr>
            <w:r>
              <w:t>This was a grunt work position that taught me the value of hard work, self-motivation, and truly working as a team rather than a bunch of individuals</w:t>
            </w:r>
          </w:p>
          <w:p w:rsidR="00D13586" w:rsidRPr="00AE7A54" w:rsidRDefault="00D15FC6" w:rsidP="00EE0B8D">
            <w:pPr>
              <w:pStyle w:val="Heading2"/>
            </w:pPr>
            <w:r>
              <w:t>6/18/2018</w:t>
            </w:r>
            <w:r w:rsidR="00EE0B8D">
              <w:t xml:space="preserve"> – </w:t>
            </w:r>
            <w:sdt>
              <w:sdtPr>
                <w:alias w:val="Enter date to for employment #2:"/>
                <w:tag w:val="Enter date to for employment #2:"/>
                <w:id w:val="1624578835"/>
                <w:placeholder>
                  <w:docPart w:val="B7CE807E2CE249F4B276307630DFE943"/>
                </w:placeholder>
                <w:temporary/>
                <w:showingPlcHdr/>
                <w15:appearance w15:val="hidden"/>
              </w:sdtPr>
              <w:sdtEndPr/>
              <w:sdtContent>
                <w:r w:rsidR="00EE0B8D">
                  <w:t>To</w:t>
                </w:r>
              </w:sdtContent>
            </w:sdt>
            <w:r>
              <w:t xml:space="preserve"> </w:t>
            </w:r>
            <w:r w:rsidR="00150367">
              <w:t>7/10/2019</w:t>
            </w:r>
          </w:p>
          <w:p w:rsidR="00D13586" w:rsidRDefault="00D15FC6" w:rsidP="00D13586">
            <w:pPr>
              <w:tabs>
                <w:tab w:val="left" w:pos="1891"/>
              </w:tabs>
            </w:pPr>
            <w:r>
              <w:t>Software Developer</w:t>
            </w:r>
            <w:r w:rsidR="00D13586">
              <w:t xml:space="preserve">, </w:t>
            </w:r>
            <w:r>
              <w:t>KBRWyle</w:t>
            </w:r>
          </w:p>
          <w:p w:rsidR="00AE53EE" w:rsidRDefault="00AE53EE" w:rsidP="00AE53EE">
            <w:pPr>
              <w:pStyle w:val="ListBullet"/>
            </w:pPr>
            <w:r>
              <w:t>Making large contributions to maintenance software for US Navy: dynamic dashboard layouts, queries to MySQL Database via E</w:t>
            </w:r>
            <w:r w:rsidR="00150367">
              <w:t>F Core</w:t>
            </w:r>
            <w:r>
              <w:t xml:space="preserve">, Single Page Application concepts, etc. </w:t>
            </w:r>
          </w:p>
          <w:p w:rsidR="00596CDF" w:rsidRPr="001A2DAF" w:rsidRDefault="00596CDF" w:rsidP="00AE53EE">
            <w:pPr>
              <w:pStyle w:val="ListBullet"/>
            </w:pPr>
            <w:r>
              <w:t>Currently hold a Secret Clearance</w:t>
            </w:r>
          </w:p>
        </w:tc>
      </w:tr>
      <w:tr w:rsidR="00910CBB" w:rsidTr="00D22188">
        <w:sdt>
          <w:sdtPr>
            <w:alias w:val="Education:"/>
            <w:tag w:val="Education:"/>
            <w:id w:val="5444174"/>
            <w:placeholder>
              <w:docPart w:val="ACBF08399F7A4AC0BD19B946CEF81425"/>
            </w:placeholder>
            <w:temporary/>
            <w:showingPlcHdr/>
            <w15:appearance w15:val="hidden"/>
          </w:sdtPr>
          <w:sdtEndPr/>
          <w:sdtContent>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910CBB" w:rsidRPr="00024E30" w:rsidRDefault="004513B2" w:rsidP="002B7E4E">
                <w:pPr>
                  <w:pStyle w:val="Heading1"/>
                </w:pPr>
                <w:r w:rsidRPr="00024E30">
                  <w:t>Education</w:t>
                </w:r>
              </w:p>
            </w:tc>
          </w:sdtContent>
        </w:sdt>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910CBB" w:rsidRPr="001A2DAF" w:rsidRDefault="00AE53EE" w:rsidP="00B656B9">
            <w:pPr>
              <w:pStyle w:val="Heading2"/>
            </w:pPr>
            <w:r>
              <w:t>York College of Pennsylvania</w:t>
            </w:r>
            <w:r w:rsidR="00B656B9">
              <w:t xml:space="preserve"> – </w:t>
            </w:r>
            <w:r>
              <w:t>York, PA</w:t>
            </w:r>
            <w:r w:rsidR="00B656B9">
              <w:t xml:space="preserve"> – </w:t>
            </w:r>
            <w:r>
              <w:t xml:space="preserve">Bachelors </w:t>
            </w:r>
          </w:p>
          <w:p w:rsidR="00910CBB" w:rsidRDefault="00AE53EE" w:rsidP="001A2DAF">
            <w:r>
              <w:t>Graduated: 8/15/2018</w:t>
            </w:r>
          </w:p>
          <w:p w:rsidR="00B656B9" w:rsidRPr="001A2DAF" w:rsidRDefault="00AE53EE" w:rsidP="00AE53EE">
            <w:r>
              <w:t>Relevant Courses: Algorithms, Data Structures, Senior Software Design, Computer Engineering</w:t>
            </w:r>
          </w:p>
        </w:tc>
      </w:tr>
      <w:tr w:rsidR="00B656B9" w:rsidTr="00D22188">
        <w:sdt>
          <w:sdtPr>
            <w:alias w:val="Communication:"/>
            <w:tag w:val="Communication:"/>
            <w:id w:val="-90782651"/>
            <w:placeholder>
              <w:docPart w:val="9CF7759C5875470582EA5BD3D39D206A"/>
            </w:placeholder>
            <w:temporary/>
            <w:showingPlcHdr/>
            <w15:appearance w15:val="hidden"/>
          </w:sdtPr>
          <w:sdtEndPr/>
          <w:sdtContent>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B656B9" w:rsidRDefault="00B656B9" w:rsidP="002B7E4E">
                <w:pPr>
                  <w:pStyle w:val="Heading1"/>
                </w:pPr>
                <w:r>
                  <w:t>Communication</w:t>
                </w:r>
              </w:p>
            </w:tc>
          </w:sdtContent>
        </w:sdt>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B656B9" w:rsidRDefault="00A32A75" w:rsidP="00A32A75">
            <w:r>
              <w:t xml:space="preserve">Having worked as a grunt worker on a golf course, gone to a college away from home, and now working in a professional environment, I have learned how to communicate with all kinds of different personalities. This </w:t>
            </w:r>
            <w:r w:rsidR="00596CDF">
              <w:t xml:space="preserve">allows me to efficiently describe what must be </w:t>
            </w:r>
            <w:r w:rsidR="00366B40">
              <w:t>done and</w:t>
            </w:r>
            <w:bookmarkStart w:id="0" w:name="_GoBack"/>
            <w:bookmarkEnd w:id="0"/>
            <w:r>
              <w:t xml:space="preserve"> leads to greater success for the team. Which is truly what I desire, regardless of whether it makes me stand out or not.   </w:t>
            </w:r>
          </w:p>
        </w:tc>
      </w:tr>
      <w:tr w:rsidR="00B656B9" w:rsidTr="00D22188">
        <w:sdt>
          <w:sdtPr>
            <w:alias w:val="Leadership:"/>
            <w:tag w:val="Leadership:"/>
            <w:id w:val="1214616063"/>
            <w:placeholder>
              <w:docPart w:val="7777193C00A848D6B5C655FD43318337"/>
            </w:placeholder>
            <w:temporary/>
            <w:showingPlcHdr/>
            <w15:appearance w15:val="hidden"/>
          </w:sdtPr>
          <w:sdtEndPr/>
          <w:sdtContent>
            <w:tc>
              <w:tcPr>
                <w:tcW w:w="2033"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B656B9" w:rsidRDefault="00B656B9" w:rsidP="002B7E4E">
                <w:pPr>
                  <w:pStyle w:val="Heading1"/>
                </w:pPr>
                <w:r>
                  <w:t>Leadership</w:t>
                </w:r>
              </w:p>
            </w:tc>
          </w:sdtContent>
        </w:sdt>
        <w:tc>
          <w:tcPr>
            <w:tcW w:w="7327"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B656B9" w:rsidRDefault="00AE53EE" w:rsidP="00A32A75">
            <w:r>
              <w:t>I have sharpened my leadership skills through leading teams in a golf tournament that I attend every Friday during the summer. I am one of the better golfers; therefore, I</w:t>
            </w:r>
            <w:r w:rsidR="00A32A75">
              <w:t xml:space="preserve">‘m made a </w:t>
            </w:r>
            <w:r>
              <w:t xml:space="preserve">team captain. </w:t>
            </w:r>
            <w:r w:rsidR="00A32A75">
              <w:t>My peers consider my leadership to be, if not the best in the group, one of the best in the group</w:t>
            </w:r>
            <w:r>
              <w:t>.</w:t>
            </w:r>
            <w:r w:rsidR="00A32A75">
              <w:t xml:space="preserve"> It has lead me to win over half of all my attended Friday tournaments for close to 6 years.</w:t>
            </w:r>
            <w:r>
              <w:t xml:space="preserve"> </w:t>
            </w:r>
            <w:r w:rsidR="00A32A75">
              <w:t>People look forward to being on my team for my practical, confident approach to leadership, and my ability to come through under pressure. These are skills that have become natural behavior in the workplace thanks to the practice I get using them outside of work.</w:t>
            </w:r>
          </w:p>
        </w:tc>
      </w:tr>
    </w:tbl>
    <w:p w:rsidR="007A2648" w:rsidRDefault="007A2648" w:rsidP="004802AC">
      <w:pPr>
        <w:pStyle w:val="NoSpacing"/>
      </w:pPr>
    </w:p>
    <w:sectPr w:rsidR="007A2648" w:rsidSect="00474BB6">
      <w:headerReference w:type="default" r:id="rId7"/>
      <w:footerReference w:type="default" r:id="rId8"/>
      <w:headerReference w:type="first" r:id="rId9"/>
      <w:pgSz w:w="12240" w:h="15840" w:code="1"/>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3BD" w:rsidRDefault="008333BD">
      <w:r>
        <w:separator/>
      </w:r>
    </w:p>
  </w:endnote>
  <w:endnote w:type="continuationSeparator" w:id="0">
    <w:p w:rsidR="008333BD" w:rsidRDefault="00833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4802A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3BD" w:rsidRDefault="008333BD">
      <w:r>
        <w:separator/>
      </w:r>
    </w:p>
  </w:footnote>
  <w:footnote w:type="continuationSeparator" w:id="0">
    <w:p w:rsidR="008333BD" w:rsidRDefault="00833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B6" w:rsidRDefault="00474BB6">
    <w:pPr>
      <w:pStyle w:val="Header"/>
    </w:pPr>
    <w:r>
      <w:rPr>
        <w:noProof/>
      </w:rPr>
      <mc:AlternateContent>
        <mc:Choice Requires="wps">
          <w:drawing>
            <wp:anchor distT="0" distB="0" distL="114300" distR="114300" simplePos="0" relativeHeight="251659264" behindDoc="0" locked="1" layoutInCell="1" allowOverlap="1" wp14:anchorId="4698D2F9" wp14:editId="6FE2793D">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41906FD7"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B6" w:rsidRDefault="00474BB6">
    <w:pPr>
      <w:pStyle w:val="Header"/>
    </w:pPr>
    <w:r>
      <w:rPr>
        <w:noProof/>
      </w:rPr>
      <mc:AlternateContent>
        <mc:Choice Requires="wps">
          <w:drawing>
            <wp:anchor distT="0" distB="0" distL="114300" distR="114300" simplePos="0" relativeHeight="251661312" behindDoc="0" locked="1" layoutInCell="1" allowOverlap="1" wp14:anchorId="4698D2F9" wp14:editId="6FE2793D">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w14:anchorId="7459B5F9"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FC6"/>
    <w:rsid w:val="0001722C"/>
    <w:rsid w:val="00024E30"/>
    <w:rsid w:val="00045CE7"/>
    <w:rsid w:val="00066481"/>
    <w:rsid w:val="00102CBC"/>
    <w:rsid w:val="00127BC3"/>
    <w:rsid w:val="00150367"/>
    <w:rsid w:val="001A2DAF"/>
    <w:rsid w:val="001B5C06"/>
    <w:rsid w:val="001E5C69"/>
    <w:rsid w:val="001F30A4"/>
    <w:rsid w:val="002001BF"/>
    <w:rsid w:val="002275F6"/>
    <w:rsid w:val="00243B94"/>
    <w:rsid w:val="00247188"/>
    <w:rsid w:val="00261DE3"/>
    <w:rsid w:val="002B7E4E"/>
    <w:rsid w:val="002F22D0"/>
    <w:rsid w:val="00307B41"/>
    <w:rsid w:val="003105DA"/>
    <w:rsid w:val="00366B40"/>
    <w:rsid w:val="003755F2"/>
    <w:rsid w:val="00384F21"/>
    <w:rsid w:val="003E2599"/>
    <w:rsid w:val="00413583"/>
    <w:rsid w:val="004513B2"/>
    <w:rsid w:val="004574AA"/>
    <w:rsid w:val="00474BB6"/>
    <w:rsid w:val="004802AC"/>
    <w:rsid w:val="0048154B"/>
    <w:rsid w:val="004A13BA"/>
    <w:rsid w:val="004B46B6"/>
    <w:rsid w:val="004B572C"/>
    <w:rsid w:val="00525C3F"/>
    <w:rsid w:val="00531EC3"/>
    <w:rsid w:val="0058321E"/>
    <w:rsid w:val="00595039"/>
    <w:rsid w:val="00596CDF"/>
    <w:rsid w:val="005C3A84"/>
    <w:rsid w:val="00617226"/>
    <w:rsid w:val="00647056"/>
    <w:rsid w:val="006704FF"/>
    <w:rsid w:val="00673C26"/>
    <w:rsid w:val="006B4888"/>
    <w:rsid w:val="006D2999"/>
    <w:rsid w:val="006E1E22"/>
    <w:rsid w:val="00730614"/>
    <w:rsid w:val="007A2648"/>
    <w:rsid w:val="007D1F57"/>
    <w:rsid w:val="008333BD"/>
    <w:rsid w:val="00846313"/>
    <w:rsid w:val="00862B99"/>
    <w:rsid w:val="008F1622"/>
    <w:rsid w:val="00902EB3"/>
    <w:rsid w:val="00910CBB"/>
    <w:rsid w:val="00923D54"/>
    <w:rsid w:val="00933AC4"/>
    <w:rsid w:val="009A1EB4"/>
    <w:rsid w:val="009F50CC"/>
    <w:rsid w:val="00A32A75"/>
    <w:rsid w:val="00A90A26"/>
    <w:rsid w:val="00A9541B"/>
    <w:rsid w:val="00AA4E22"/>
    <w:rsid w:val="00AA6298"/>
    <w:rsid w:val="00AD1F23"/>
    <w:rsid w:val="00AE53EE"/>
    <w:rsid w:val="00AE7A54"/>
    <w:rsid w:val="00AF3A64"/>
    <w:rsid w:val="00AF7026"/>
    <w:rsid w:val="00B1053A"/>
    <w:rsid w:val="00B44326"/>
    <w:rsid w:val="00B656B9"/>
    <w:rsid w:val="00B67141"/>
    <w:rsid w:val="00B71752"/>
    <w:rsid w:val="00C23BE0"/>
    <w:rsid w:val="00C87C9D"/>
    <w:rsid w:val="00CC1D1E"/>
    <w:rsid w:val="00CC7FC2"/>
    <w:rsid w:val="00CD5910"/>
    <w:rsid w:val="00D13586"/>
    <w:rsid w:val="00D15FC6"/>
    <w:rsid w:val="00D17647"/>
    <w:rsid w:val="00D207B5"/>
    <w:rsid w:val="00D22188"/>
    <w:rsid w:val="00D313CE"/>
    <w:rsid w:val="00D835A4"/>
    <w:rsid w:val="00DF0908"/>
    <w:rsid w:val="00E02D4E"/>
    <w:rsid w:val="00E20F9E"/>
    <w:rsid w:val="00E5147C"/>
    <w:rsid w:val="00E9289A"/>
    <w:rsid w:val="00EC0619"/>
    <w:rsid w:val="00EE0B8D"/>
    <w:rsid w:val="00F068E1"/>
    <w:rsid w:val="00F1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050B7"/>
  <w15:docId w15:val="{E20922D5-F5D8-450E-AAAB-1DEE8041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semiHidden/>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28989\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8BD3099A3F4A27A8A8A0C84A4BD31D"/>
        <w:category>
          <w:name w:val="General"/>
          <w:gallery w:val="placeholder"/>
        </w:category>
        <w:types>
          <w:type w:val="bbPlcHdr"/>
        </w:types>
        <w:behaviors>
          <w:behavior w:val="content"/>
        </w:behaviors>
        <w:guid w:val="{44CDE607-22A2-4A15-8E23-84B526D8B4C1}"/>
      </w:docPartPr>
      <w:docPartBody>
        <w:p w:rsidR="00BE01EF" w:rsidRDefault="00DD1B9E">
          <w:pPr>
            <w:pStyle w:val="498BD3099A3F4A27A8A8A0C84A4BD31D"/>
          </w:pPr>
          <w:r>
            <w:t>To</w:t>
          </w:r>
        </w:p>
      </w:docPartBody>
    </w:docPart>
    <w:docPart>
      <w:docPartPr>
        <w:name w:val="B7CE807E2CE249F4B276307630DFE943"/>
        <w:category>
          <w:name w:val="General"/>
          <w:gallery w:val="placeholder"/>
        </w:category>
        <w:types>
          <w:type w:val="bbPlcHdr"/>
        </w:types>
        <w:behaviors>
          <w:behavior w:val="content"/>
        </w:behaviors>
        <w:guid w:val="{5947898C-40C3-4AC7-AEF8-7811D1F175D8}"/>
      </w:docPartPr>
      <w:docPartBody>
        <w:p w:rsidR="00BE01EF" w:rsidRDefault="00DD1B9E">
          <w:pPr>
            <w:pStyle w:val="B7CE807E2CE249F4B276307630DFE943"/>
          </w:pPr>
          <w:r>
            <w:t>To</w:t>
          </w:r>
        </w:p>
      </w:docPartBody>
    </w:docPart>
    <w:docPart>
      <w:docPartPr>
        <w:name w:val="ACBF08399F7A4AC0BD19B946CEF81425"/>
        <w:category>
          <w:name w:val="General"/>
          <w:gallery w:val="placeholder"/>
        </w:category>
        <w:types>
          <w:type w:val="bbPlcHdr"/>
        </w:types>
        <w:behaviors>
          <w:behavior w:val="content"/>
        </w:behaviors>
        <w:guid w:val="{B8A1BD26-119A-4789-BA3C-C2C81CFD3584}"/>
      </w:docPartPr>
      <w:docPartBody>
        <w:p w:rsidR="00BE01EF" w:rsidRDefault="00DD1B9E">
          <w:pPr>
            <w:pStyle w:val="ACBF08399F7A4AC0BD19B946CEF81425"/>
          </w:pPr>
          <w:r w:rsidRPr="00024E30">
            <w:t>Education</w:t>
          </w:r>
        </w:p>
      </w:docPartBody>
    </w:docPart>
    <w:docPart>
      <w:docPartPr>
        <w:name w:val="9CF7759C5875470582EA5BD3D39D206A"/>
        <w:category>
          <w:name w:val="General"/>
          <w:gallery w:val="placeholder"/>
        </w:category>
        <w:types>
          <w:type w:val="bbPlcHdr"/>
        </w:types>
        <w:behaviors>
          <w:behavior w:val="content"/>
        </w:behaviors>
        <w:guid w:val="{B1A382AA-F3C8-4F77-A772-885777606560}"/>
      </w:docPartPr>
      <w:docPartBody>
        <w:p w:rsidR="00BE01EF" w:rsidRDefault="00DD1B9E">
          <w:pPr>
            <w:pStyle w:val="9CF7759C5875470582EA5BD3D39D206A"/>
          </w:pPr>
          <w:r>
            <w:t>Communication</w:t>
          </w:r>
        </w:p>
      </w:docPartBody>
    </w:docPart>
    <w:docPart>
      <w:docPartPr>
        <w:name w:val="7777193C00A848D6B5C655FD43318337"/>
        <w:category>
          <w:name w:val="General"/>
          <w:gallery w:val="placeholder"/>
        </w:category>
        <w:types>
          <w:type w:val="bbPlcHdr"/>
        </w:types>
        <w:behaviors>
          <w:behavior w:val="content"/>
        </w:behaviors>
        <w:guid w:val="{C5746166-4679-44B2-ABEC-6D73C1AFFEF8}"/>
      </w:docPartPr>
      <w:docPartBody>
        <w:p w:rsidR="00BE01EF" w:rsidRDefault="00DD1B9E">
          <w:pPr>
            <w:pStyle w:val="7777193C00A848D6B5C655FD43318337"/>
          </w:pPr>
          <w:r>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B9E"/>
    <w:rsid w:val="00635101"/>
    <w:rsid w:val="008C2526"/>
    <w:rsid w:val="00BE01EF"/>
    <w:rsid w:val="00DD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E105292E9D4773921390ED62EB5F6D">
    <w:name w:val="68E105292E9D4773921390ED62EB5F6D"/>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rPr>
  </w:style>
  <w:style w:type="character" w:customStyle="1" w:styleId="ContactInfoChar">
    <w:name w:val="Contact Info Char"/>
    <w:basedOn w:val="DefaultParagraphFont"/>
    <w:link w:val="ContactInfo"/>
    <w:uiPriority w:val="2"/>
    <w:rPr>
      <w:rFonts w:eastAsiaTheme="minorHAnsi"/>
      <w:b/>
      <w:color w:val="262626" w:themeColor="text1" w:themeTint="D9"/>
    </w:rPr>
  </w:style>
  <w:style w:type="paragraph" w:customStyle="1" w:styleId="9C28E269EADF457289E98F9B27FA581C">
    <w:name w:val="9C28E269EADF457289E98F9B27FA581C"/>
  </w:style>
  <w:style w:type="paragraph" w:customStyle="1" w:styleId="026DBA50732E49FABADD7ED66BACC29D">
    <w:name w:val="026DBA50732E49FABADD7ED66BACC29D"/>
  </w:style>
  <w:style w:type="paragraph" w:customStyle="1" w:styleId="68EA13B3F1E84CFC9315577A4CB5CE96">
    <w:name w:val="68EA13B3F1E84CFC9315577A4CB5CE96"/>
  </w:style>
  <w:style w:type="paragraph" w:customStyle="1" w:styleId="3FD21555AB724710918A35258448FF78">
    <w:name w:val="3FD21555AB724710918A35258448FF78"/>
  </w:style>
  <w:style w:type="paragraph" w:customStyle="1" w:styleId="BC36B0AAF5F34AB2A32CE9BE7D03CB21">
    <w:name w:val="BC36B0AAF5F34AB2A32CE9BE7D03CB21"/>
  </w:style>
  <w:style w:type="paragraph" w:customStyle="1" w:styleId="137C0321B8924BFE98BB1DA86B06F760">
    <w:name w:val="137C0321B8924BFE98BB1DA86B06F760"/>
  </w:style>
  <w:style w:type="paragraph" w:customStyle="1" w:styleId="566E46A6E34A45EE8DC72F6BBF5698C4">
    <w:name w:val="566E46A6E34A45EE8DC72F6BBF5698C4"/>
  </w:style>
  <w:style w:type="paragraph" w:customStyle="1" w:styleId="C79837C788094C53B6BB8E6C8DEF26E2">
    <w:name w:val="C79837C788094C53B6BB8E6C8DEF26E2"/>
  </w:style>
  <w:style w:type="paragraph" w:customStyle="1" w:styleId="26A92ACE95044913B105830519483016">
    <w:name w:val="26A92ACE95044913B105830519483016"/>
  </w:style>
  <w:style w:type="paragraph" w:customStyle="1" w:styleId="8B5DBD88D56E45C7B30D676FB563DD42">
    <w:name w:val="8B5DBD88D56E45C7B30D676FB563DD42"/>
  </w:style>
  <w:style w:type="paragraph" w:customStyle="1" w:styleId="498BD3099A3F4A27A8A8A0C84A4BD31D">
    <w:name w:val="498BD3099A3F4A27A8A8A0C84A4BD31D"/>
  </w:style>
  <w:style w:type="paragraph" w:customStyle="1" w:styleId="FBD9084201E8410D8707DA5428810057">
    <w:name w:val="FBD9084201E8410D8707DA5428810057"/>
  </w:style>
  <w:style w:type="paragraph" w:customStyle="1" w:styleId="AD7493B2D4DA4393A07B2C02EE60A14E">
    <w:name w:val="AD7493B2D4DA4393A07B2C02EE60A14E"/>
  </w:style>
  <w:style w:type="paragraph" w:customStyle="1" w:styleId="86B8466DADEF4745812957C775A47C19">
    <w:name w:val="86B8466DADEF4745812957C775A47C19"/>
  </w:style>
  <w:style w:type="paragraph" w:customStyle="1" w:styleId="29088B46BD834410AEB43C562737588C">
    <w:name w:val="29088B46BD834410AEB43C562737588C"/>
  </w:style>
  <w:style w:type="paragraph" w:customStyle="1" w:styleId="72DE8BD4FE914B5F80ABBF4738C8985E">
    <w:name w:val="72DE8BD4FE914B5F80ABBF4738C8985E"/>
  </w:style>
  <w:style w:type="paragraph" w:customStyle="1" w:styleId="B7CE807E2CE249F4B276307630DFE943">
    <w:name w:val="B7CE807E2CE249F4B276307630DFE943"/>
  </w:style>
  <w:style w:type="paragraph" w:customStyle="1" w:styleId="CC100FFA76204D2D96EF49F01C89D5F9">
    <w:name w:val="CC100FFA76204D2D96EF49F01C89D5F9"/>
  </w:style>
  <w:style w:type="paragraph" w:customStyle="1" w:styleId="20B3D1B6E5284BFFB2B5E114FC8F200D">
    <w:name w:val="20B3D1B6E5284BFFB2B5E114FC8F200D"/>
  </w:style>
  <w:style w:type="paragraph" w:customStyle="1" w:styleId="23CDA664E5104A078E6C0C8E44701DC9">
    <w:name w:val="23CDA664E5104A078E6C0C8E44701DC9"/>
  </w:style>
  <w:style w:type="paragraph" w:customStyle="1" w:styleId="27DCE1D301D949358C33F63660F440A2">
    <w:name w:val="27DCE1D301D949358C33F63660F440A2"/>
  </w:style>
  <w:style w:type="paragraph" w:customStyle="1" w:styleId="ACBF08399F7A4AC0BD19B946CEF81425">
    <w:name w:val="ACBF08399F7A4AC0BD19B946CEF81425"/>
  </w:style>
  <w:style w:type="paragraph" w:customStyle="1" w:styleId="3D99F4A20ED641AFA3E8A21F929599C7">
    <w:name w:val="3D99F4A20ED641AFA3E8A21F929599C7"/>
  </w:style>
  <w:style w:type="paragraph" w:customStyle="1" w:styleId="27151796D15946CFBDA8B327D13C1A67">
    <w:name w:val="27151796D15946CFBDA8B327D13C1A67"/>
  </w:style>
  <w:style w:type="paragraph" w:customStyle="1" w:styleId="53D7858938B244629FC7F1A7DCB0B38A">
    <w:name w:val="53D7858938B244629FC7F1A7DCB0B38A"/>
  </w:style>
  <w:style w:type="paragraph" w:customStyle="1" w:styleId="85BD293782544C42B6767DB35BFBD21F">
    <w:name w:val="85BD293782544C42B6767DB35BFBD21F"/>
  </w:style>
  <w:style w:type="paragraph" w:customStyle="1" w:styleId="AFB2BB3320024B148824556FC861B0B3">
    <w:name w:val="AFB2BB3320024B148824556FC861B0B3"/>
  </w:style>
  <w:style w:type="paragraph" w:customStyle="1" w:styleId="9CF7759C5875470582EA5BD3D39D206A">
    <w:name w:val="9CF7759C5875470582EA5BD3D39D206A"/>
  </w:style>
  <w:style w:type="paragraph" w:customStyle="1" w:styleId="A33F207D45AA42C78EB1D49136AE4EA6">
    <w:name w:val="A33F207D45AA42C78EB1D49136AE4EA6"/>
  </w:style>
  <w:style w:type="paragraph" w:customStyle="1" w:styleId="7777193C00A848D6B5C655FD43318337">
    <w:name w:val="7777193C00A848D6B5C655FD43318337"/>
  </w:style>
  <w:style w:type="paragraph" w:customStyle="1" w:styleId="22695FC2469740EC90D1F16D7912CDEC">
    <w:name w:val="22695FC2469740EC90D1F16D7912CDEC"/>
  </w:style>
  <w:style w:type="paragraph" w:customStyle="1" w:styleId="CACE58CD88214E1DBDCB3ACA2FACEC5F">
    <w:name w:val="CACE58CD88214E1DBDCB3ACA2FACEC5F"/>
  </w:style>
  <w:style w:type="paragraph" w:customStyle="1" w:styleId="85DD53601CF14859AD551D24234D9460">
    <w:name w:val="85DD53601CF14859AD551D24234D9460"/>
  </w:style>
  <w:style w:type="paragraph" w:customStyle="1" w:styleId="6AE3A9ED08F84D21A6CA960B56C104E2">
    <w:name w:val="6AE3A9ED08F84D21A6CA960B56C104E2"/>
  </w:style>
  <w:style w:type="paragraph" w:customStyle="1" w:styleId="E5124373AC874A599F78EA0D220C4EC5">
    <w:name w:val="E5124373AC874A599F78EA0D220C4E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 resume</Template>
  <TotalTime>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Oliff, Gregory</dc:creator>
  <cp:lastModifiedBy>Sneaky Greg</cp:lastModifiedBy>
  <cp:revision>5</cp:revision>
  <dcterms:created xsi:type="dcterms:W3CDTF">2019-08-06T12:52:00Z</dcterms:created>
  <dcterms:modified xsi:type="dcterms:W3CDTF">2019-08-06T12:52:00Z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